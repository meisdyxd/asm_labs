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8017" w14:textId="77777777"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14:paraId="5940E688" w14:textId="77777777" w:rsidR="002114D4" w:rsidRDefault="002114D4" w:rsidP="002114D4">
      <w:pPr>
        <w:spacing w:after="23" w:line="259" w:lineRule="auto"/>
      </w:pPr>
    </w:p>
    <w:p w14:paraId="29D8CE6B" w14:textId="77777777" w:rsidR="002114D4" w:rsidRDefault="002114D4" w:rsidP="002114D4">
      <w:pPr>
        <w:spacing w:after="23" w:line="259" w:lineRule="auto"/>
      </w:pPr>
    </w:p>
    <w:p w14:paraId="7D739EA2" w14:textId="77777777" w:rsidR="002114D4" w:rsidRDefault="002114D4" w:rsidP="002114D4">
      <w:pPr>
        <w:spacing w:after="23" w:line="259" w:lineRule="auto"/>
      </w:pPr>
    </w:p>
    <w:p w14:paraId="57999CCB" w14:textId="77777777" w:rsidR="002114D4" w:rsidRPr="0069647E" w:rsidRDefault="002114D4" w:rsidP="002114D4">
      <w:pPr>
        <w:spacing w:after="23" w:line="259" w:lineRule="auto"/>
      </w:pPr>
    </w:p>
    <w:p w14:paraId="3B20FFF9" w14:textId="77777777"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14:paraId="7C08C05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6C764A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A6D4A8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DD14AF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1353CAB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26557A6" w14:textId="77777777"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14:paraId="04E02186" w14:textId="2F7D8E29" w:rsidR="002114D4" w:rsidRPr="0069647E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3E56F1">
        <w:rPr>
          <w:sz w:val="36"/>
        </w:rPr>
        <w:t>4</w:t>
      </w:r>
    </w:p>
    <w:p w14:paraId="2572B739" w14:textId="2360C93F"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3E56F1">
        <w:rPr>
          <w:sz w:val="36"/>
        </w:rPr>
        <w:t>ЭВМ и периферийные устройства</w:t>
      </w:r>
    </w:p>
    <w:p w14:paraId="3CEBD040" w14:textId="77777777" w:rsidR="002114D4" w:rsidRDefault="002114D4" w:rsidP="002114D4">
      <w:pPr>
        <w:spacing w:after="0" w:line="259" w:lineRule="auto"/>
        <w:jc w:val="center"/>
      </w:pPr>
    </w:p>
    <w:p w14:paraId="3DA10DF1" w14:textId="413F0366" w:rsidR="002114D4" w:rsidRDefault="002114D4" w:rsidP="002114D4">
      <w:pPr>
        <w:spacing w:after="0" w:line="259" w:lineRule="auto"/>
        <w:jc w:val="center"/>
      </w:pPr>
      <w:r>
        <w:t xml:space="preserve"> </w:t>
      </w:r>
      <w:r w:rsidR="003E56F1">
        <w:t>Создание динамических библиотек</w:t>
      </w:r>
    </w:p>
    <w:p w14:paraId="66A09AE2" w14:textId="1F51AA49" w:rsidR="002114D4" w:rsidRPr="0069647E" w:rsidRDefault="002114D4" w:rsidP="002114D4">
      <w:pPr>
        <w:spacing w:after="0" w:line="259" w:lineRule="auto"/>
        <w:jc w:val="center"/>
      </w:pPr>
      <w:r>
        <w:t>Вариант №1</w:t>
      </w:r>
      <w:r w:rsidR="003E56F1">
        <w:t>7</w:t>
      </w:r>
    </w:p>
    <w:p w14:paraId="3A62C31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9E428C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0FCE35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0AB198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EFE8F4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6CC7F9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E46F4F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3302A9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9DE460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F309730" w14:textId="77777777"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14:paraId="4624EBD2" w14:textId="372409FA" w:rsidR="002114D4" w:rsidRPr="0069647E" w:rsidRDefault="002114D4" w:rsidP="003E56F1">
      <w:pPr>
        <w:ind w:left="5330" w:right="238"/>
      </w:pPr>
      <w:r>
        <w:t>Выполнил</w:t>
      </w:r>
      <w:r w:rsidRPr="0069647E">
        <w:t>:</w:t>
      </w:r>
      <w:r>
        <w:t xml:space="preserve"> Кузнецов Даниил</w:t>
      </w:r>
      <w:r w:rsidR="003E56F1">
        <w:t xml:space="preserve"> </w:t>
      </w:r>
      <w:r>
        <w:t>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14:paraId="1177B9E6" w14:textId="7D43C139" w:rsidR="002114D4" w:rsidRPr="0069647E" w:rsidRDefault="002114D4" w:rsidP="003E56F1">
      <w:pPr>
        <w:ind w:left="5330"/>
      </w:pPr>
      <w:r w:rsidRPr="0069647E">
        <w:t>Проверил</w:t>
      </w:r>
      <w:r w:rsidR="003E56F1">
        <w:t>а</w:t>
      </w:r>
      <w:r w:rsidRPr="0069647E">
        <w:t xml:space="preserve">: </w:t>
      </w:r>
      <w:r w:rsidR="003E56F1">
        <w:t>доцент Андреева А.А.</w:t>
      </w:r>
    </w:p>
    <w:p w14:paraId="39236188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D6161F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BF920F8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F729FCF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B69C09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30EF68A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014EC1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DB3088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85ADD6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0ECF217" w14:textId="77777777"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14:paraId="2D103A64" w14:textId="7DFFE0BB" w:rsidR="002114D4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lastRenderedPageBreak/>
        <w:t>Цель работы</w:t>
      </w:r>
    </w:p>
    <w:p w14:paraId="53B70C76" w14:textId="207BFDAB" w:rsidR="003E56F1" w:rsidRPr="003E56F1" w:rsidRDefault="003E56F1" w:rsidP="002114D4">
      <w:r>
        <w:t>Получить практические навыки по созданию динамических библиотек.</w:t>
      </w:r>
    </w:p>
    <w:p w14:paraId="24DE861F" w14:textId="07CC0ED5" w:rsidR="003E56F1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t>Задание к лабораторной работе</w:t>
      </w:r>
    </w:p>
    <w:p w14:paraId="06BF577B" w14:textId="76688DB2" w:rsidR="003E56F1" w:rsidRDefault="003E56F1" w:rsidP="002114D4">
      <w:r w:rsidRPr="003E56F1">
        <w:t>Разработать динамическую библиотеку, реализующую функци</w:t>
      </w:r>
      <w:r w:rsidR="00780F82">
        <w:t>ю, которая в</w:t>
      </w:r>
      <w:r w:rsidR="00780F82" w:rsidRPr="00780F82">
        <w:t>озвращает количество слов в строке S ограниченных символами С</w:t>
      </w:r>
      <w:r w:rsidRPr="003E56F1">
        <w:t>, и программу для демонстрации е</w:t>
      </w:r>
      <w:r>
        <w:t>ё</w:t>
      </w:r>
      <w:r w:rsidRPr="003E56F1">
        <w:t xml:space="preserve"> возможностей. Использовать как явное, так и неявное связывание.</w:t>
      </w:r>
    </w:p>
    <w:p w14:paraId="52478041" w14:textId="31753CED" w:rsidR="005126C4" w:rsidRPr="005126C4" w:rsidRDefault="005126C4" w:rsidP="005126C4">
      <w:pPr>
        <w:jc w:val="center"/>
        <w:rPr>
          <w:rStyle w:val="ac"/>
        </w:rPr>
      </w:pPr>
      <w:r w:rsidRPr="005126C4">
        <w:rPr>
          <w:rStyle w:val="ac"/>
        </w:rPr>
        <w:t>Тексты программ</w:t>
      </w:r>
    </w:p>
    <w:p w14:paraId="4BAFDE7C" w14:textId="25375AE4" w:rsidR="005126C4" w:rsidRPr="003628F6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; </w:t>
      </w:r>
      <w:r>
        <w:rPr>
          <w:rFonts w:ascii="Consolas" w:hAnsi="Consolas"/>
          <w:sz w:val="20"/>
          <w:szCs w:val="20"/>
          <w:lang w:val="en-US"/>
        </w:rPr>
        <w:t>word</w:t>
      </w:r>
      <w:r w:rsidRPr="005126C4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count</w:t>
      </w:r>
      <w:r w:rsidRPr="003628F6">
        <w:rPr>
          <w:rFonts w:ascii="Consolas" w:hAnsi="Consolas"/>
          <w:sz w:val="20"/>
          <w:szCs w:val="20"/>
        </w:rPr>
        <w:t>.</w:t>
      </w:r>
      <w:proofErr w:type="spellStart"/>
      <w:r>
        <w:rPr>
          <w:rFonts w:ascii="Consolas" w:hAnsi="Consolas"/>
          <w:sz w:val="20"/>
          <w:szCs w:val="20"/>
          <w:lang w:val="en-US"/>
        </w:rPr>
        <w:t>asm</w:t>
      </w:r>
      <w:proofErr w:type="spellEnd"/>
    </w:p>
    <w:p w14:paraId="1A73A6D3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</w:t>
      </w:r>
      <w:r w:rsidRPr="003628F6">
        <w:rPr>
          <w:rFonts w:ascii="Consolas" w:hAnsi="Consolas"/>
          <w:sz w:val="20"/>
          <w:szCs w:val="20"/>
        </w:rPr>
        <w:t xml:space="preserve"> </w:t>
      </w:r>
      <w:r w:rsidRPr="005126C4">
        <w:rPr>
          <w:rFonts w:ascii="Consolas" w:hAnsi="Consolas"/>
          <w:sz w:val="20"/>
          <w:szCs w:val="20"/>
          <w:lang w:val="en-US"/>
        </w:rPr>
        <w:t> </w:t>
      </w:r>
      <w:r w:rsidRPr="003628F6">
        <w:rPr>
          <w:rFonts w:ascii="Consolas" w:hAnsi="Consolas"/>
          <w:sz w:val="20"/>
          <w:szCs w:val="20"/>
        </w:rPr>
        <w:t xml:space="preserve"> </w:t>
      </w:r>
      <w:r w:rsidRPr="005126C4">
        <w:rPr>
          <w:rFonts w:ascii="Consolas" w:hAnsi="Consolas"/>
          <w:sz w:val="20"/>
          <w:szCs w:val="20"/>
          <w:lang w:val="en-US"/>
        </w:rPr>
        <w:t> </w:t>
      </w:r>
      <w:r w:rsidRPr="003628F6">
        <w:rPr>
          <w:rFonts w:ascii="Consolas" w:hAnsi="Consolas"/>
          <w:sz w:val="20"/>
          <w:szCs w:val="20"/>
        </w:rPr>
        <w:t xml:space="preserve"> </w:t>
      </w:r>
      <w:r w:rsidRPr="005126C4">
        <w:rPr>
          <w:rFonts w:ascii="Consolas" w:hAnsi="Consolas"/>
          <w:sz w:val="20"/>
          <w:szCs w:val="20"/>
          <w:lang w:val="en-US"/>
        </w:rPr>
        <w:t> </w:t>
      </w:r>
      <w:r w:rsidRPr="003628F6">
        <w:rPr>
          <w:rFonts w:ascii="Consolas" w:hAnsi="Consolas"/>
          <w:sz w:val="20"/>
          <w:szCs w:val="20"/>
        </w:rPr>
        <w:t xml:space="preserve"> </w:t>
      </w:r>
      <w:r w:rsidRPr="005126C4">
        <w:rPr>
          <w:rFonts w:ascii="Consolas" w:hAnsi="Consolas"/>
          <w:sz w:val="20"/>
          <w:szCs w:val="20"/>
          <w:lang w:val="en-US"/>
        </w:rPr>
        <w:t> </w:t>
      </w:r>
      <w:r w:rsidRPr="003628F6">
        <w:rPr>
          <w:rFonts w:ascii="Consolas" w:hAnsi="Consolas"/>
          <w:sz w:val="20"/>
          <w:szCs w:val="20"/>
        </w:rPr>
        <w:t xml:space="preserve"> </w:t>
      </w:r>
      <w:r w:rsidRPr="005126C4">
        <w:rPr>
          <w:rFonts w:ascii="Consolas" w:hAnsi="Consolas"/>
          <w:sz w:val="20"/>
          <w:szCs w:val="20"/>
          <w:lang w:val="en-US"/>
        </w:rPr>
        <w:t> </w:t>
      </w:r>
      <w:r w:rsidRPr="003628F6">
        <w:rPr>
          <w:rFonts w:ascii="Consolas" w:hAnsi="Consolas"/>
          <w:sz w:val="20"/>
          <w:szCs w:val="20"/>
        </w:rPr>
        <w:t xml:space="preserve"> </w:t>
      </w:r>
      <w:r w:rsidRPr="005126C4">
        <w:rPr>
          <w:rFonts w:ascii="Consolas" w:hAnsi="Consolas"/>
          <w:sz w:val="20"/>
          <w:szCs w:val="20"/>
          <w:lang w:val="en-US"/>
        </w:rPr>
        <w:t> </w:t>
      </w:r>
      <w:r w:rsidRPr="003628F6">
        <w:rPr>
          <w:rFonts w:ascii="Consolas" w:hAnsi="Consolas"/>
          <w:sz w:val="20"/>
          <w:szCs w:val="20"/>
        </w:rPr>
        <w:t xml:space="preserve"> </w:t>
      </w:r>
      <w:r w:rsidRPr="005126C4">
        <w:rPr>
          <w:rFonts w:ascii="Consolas" w:hAnsi="Consolas"/>
          <w:sz w:val="20"/>
          <w:szCs w:val="20"/>
          <w:lang w:val="en-US"/>
        </w:rPr>
        <w:t> </w:t>
      </w:r>
      <w:r w:rsidRPr="003628F6">
        <w:rPr>
          <w:rFonts w:ascii="Consolas" w:hAnsi="Consolas"/>
          <w:sz w:val="20"/>
          <w:szCs w:val="20"/>
        </w:rPr>
        <w:t xml:space="preserve"> </w:t>
      </w:r>
      <w:r w:rsidRPr="005126C4">
        <w:rPr>
          <w:rFonts w:ascii="Consolas" w:hAnsi="Consolas"/>
          <w:sz w:val="20"/>
          <w:szCs w:val="20"/>
          <w:lang w:val="en-US"/>
        </w:rPr>
        <w:t>.386</w:t>
      </w:r>
    </w:p>
    <w:p w14:paraId="61D3BF4C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>.model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  flat</w:t>
      </w:r>
    </w:p>
    <w:p w14:paraId="135EADD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>public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word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>_count</w:t>
      </w:r>
      <w:proofErr w:type="spellEnd"/>
    </w:p>
    <w:p w14:paraId="3240B64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79E789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5126C4">
        <w:rPr>
          <w:rFonts w:ascii="Consolas" w:hAnsi="Consolas"/>
          <w:sz w:val="20"/>
          <w:szCs w:val="20"/>
          <w:lang w:val="en-US"/>
        </w:rPr>
        <w:t>.code</w:t>
      </w:r>
      <w:proofErr w:type="gramEnd"/>
    </w:p>
    <w:p w14:paraId="15854A2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_start@12:      mov     al, 1</w:t>
      </w:r>
    </w:p>
    <w:p w14:paraId="357A28B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ret     12</w:t>
      </w:r>
    </w:p>
    <w:p w14:paraId="2A789B9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; function </w:t>
      </w:r>
      <w:proofErr w:type="spellStart"/>
      <w:proofErr w:type="gramStart"/>
      <w:r w:rsidRPr="005126C4">
        <w:rPr>
          <w:rFonts w:ascii="Consolas" w:hAnsi="Consolas"/>
          <w:sz w:val="20"/>
          <w:szCs w:val="20"/>
          <w:lang w:val="en-US"/>
        </w:rPr>
        <w:t>WordCount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S: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>; C: char): byte</w:t>
      </w:r>
    </w:p>
    <w:p w14:paraId="6FF5E903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; Возвращает количество слов в строке S ограниченных </w:t>
      </w:r>
      <w:proofErr w:type="spellStart"/>
      <w:r w:rsidRPr="005126C4">
        <w:rPr>
          <w:rFonts w:ascii="Consolas" w:hAnsi="Consolas"/>
          <w:sz w:val="20"/>
          <w:szCs w:val="20"/>
        </w:rPr>
        <w:t>символaми</w:t>
      </w:r>
      <w:proofErr w:type="spellEnd"/>
      <w:r w:rsidRPr="005126C4">
        <w:rPr>
          <w:rFonts w:ascii="Consolas" w:hAnsi="Consolas"/>
          <w:sz w:val="20"/>
          <w:szCs w:val="20"/>
        </w:rPr>
        <w:t xml:space="preserve"> С.</w:t>
      </w:r>
    </w:p>
    <w:p w14:paraId="47F90D47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5126C4">
        <w:rPr>
          <w:rFonts w:ascii="Consolas" w:hAnsi="Consolas"/>
          <w:sz w:val="20"/>
          <w:szCs w:val="20"/>
          <w:lang w:val="en-US"/>
        </w:rPr>
        <w:t>word_count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proc</w:t>
      </w:r>
    </w:p>
    <w:p w14:paraId="387F39EE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s  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equ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[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ebp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+ 8]</w:t>
      </w:r>
    </w:p>
    <w:p w14:paraId="03DE30D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c  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equ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byte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[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ebp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+ 12]</w:t>
      </w:r>
    </w:p>
    <w:p w14:paraId="7E043F4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5126C4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equ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cl            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ответ</w:t>
      </w:r>
    </w:p>
    <w:p w14:paraId="03FBA5B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cur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equ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al            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текущий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символ</w:t>
      </w:r>
    </w:p>
    <w:p w14:paraId="68101B30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126C4">
        <w:rPr>
          <w:rFonts w:ascii="Consolas" w:hAnsi="Consolas"/>
          <w:sz w:val="20"/>
          <w:szCs w:val="20"/>
        </w:rPr>
        <w:t>flag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       </w:t>
      </w:r>
      <w:proofErr w:type="spellStart"/>
      <w:r w:rsidRPr="005126C4">
        <w:rPr>
          <w:rFonts w:ascii="Consolas" w:hAnsi="Consolas"/>
          <w:sz w:val="20"/>
          <w:szCs w:val="20"/>
        </w:rPr>
        <w:t>equ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5126C4">
        <w:rPr>
          <w:rFonts w:ascii="Consolas" w:hAnsi="Consolas"/>
          <w:sz w:val="20"/>
          <w:szCs w:val="20"/>
        </w:rPr>
        <w:t>dl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       </w:t>
      </w:r>
      <w:proofErr w:type="gramStart"/>
      <w:r w:rsidRPr="005126C4">
        <w:rPr>
          <w:rFonts w:ascii="Consolas" w:hAnsi="Consolas"/>
          <w:sz w:val="20"/>
          <w:szCs w:val="20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</w:rPr>
        <w:t xml:space="preserve"> флаг начала нового слова</w:t>
      </w:r>
    </w:p>
    <w:p w14:paraId="4CF000D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</w:p>
    <w:p w14:paraId="2E5E04D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r w:rsidRPr="005126C4">
        <w:rPr>
          <w:rFonts w:ascii="Consolas" w:hAnsi="Consolas"/>
          <w:sz w:val="20"/>
          <w:szCs w:val="20"/>
          <w:lang w:val="en-US"/>
        </w:rPr>
        <w:t>push  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ebp</w:t>
      </w:r>
      <w:proofErr w:type="spellEnd"/>
    </w:p>
    <w:p w14:paraId="67ED5F4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mov     </w:t>
      </w:r>
      <w:proofErr w:type="spellStart"/>
      <w:proofErr w:type="gramStart"/>
      <w:r w:rsidRPr="005126C4">
        <w:rPr>
          <w:rFonts w:ascii="Consolas" w:hAnsi="Consolas"/>
          <w:sz w:val="20"/>
          <w:szCs w:val="20"/>
          <w:lang w:val="en-US"/>
        </w:rPr>
        <w:t>ebp,esp</w:t>
      </w:r>
      <w:proofErr w:type="spellEnd"/>
      <w:proofErr w:type="gramEnd"/>
    </w:p>
    <w:p w14:paraId="186E4F6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push  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esi</w:t>
      </w:r>
      <w:proofErr w:type="spellEnd"/>
    </w:p>
    <w:p w14:paraId="5AE956B2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4AFC58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mov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>, s</w:t>
      </w:r>
    </w:p>
    <w:p w14:paraId="263A98B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обнуление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ответа</w:t>
      </w:r>
    </w:p>
    <w:p w14:paraId="3101DDA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mov     flag, 1       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>  ;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флаг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равен</w:t>
      </w:r>
      <w:r w:rsidRPr="005126C4">
        <w:rPr>
          <w:rFonts w:ascii="Consolas" w:hAnsi="Consolas"/>
          <w:sz w:val="20"/>
          <w:szCs w:val="20"/>
          <w:lang w:val="en-US"/>
        </w:rPr>
        <w:t xml:space="preserve"> 1</w:t>
      </w:r>
    </w:p>
    <w:p w14:paraId="2FA03CF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cld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             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>  ;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индексы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строк</w:t>
      </w:r>
      <w:r w:rsidRPr="005126C4">
        <w:rPr>
          <w:rFonts w:ascii="Consolas" w:hAnsi="Consolas"/>
          <w:sz w:val="20"/>
          <w:szCs w:val="20"/>
          <w:lang w:val="en-US"/>
        </w:rPr>
        <w:t>++</w:t>
      </w:r>
    </w:p>
    <w:p w14:paraId="314F6A2E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EA9451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5126C4">
        <w:rPr>
          <w:rFonts w:ascii="Consolas" w:hAnsi="Consolas"/>
          <w:sz w:val="20"/>
          <w:szCs w:val="20"/>
        </w:rPr>
        <w:t>begin</w:t>
      </w:r>
      <w:proofErr w:type="spellEnd"/>
      <w:r w:rsidRPr="005126C4">
        <w:rPr>
          <w:rFonts w:ascii="Consolas" w:hAnsi="Consolas"/>
          <w:sz w:val="20"/>
          <w:szCs w:val="20"/>
        </w:rPr>
        <w:t xml:space="preserve">:   </w:t>
      </w:r>
      <w:proofErr w:type="gramEnd"/>
      <w:r w:rsidRPr="005126C4">
        <w:rPr>
          <w:rFonts w:ascii="Consolas" w:hAnsi="Consolas"/>
          <w:sz w:val="20"/>
          <w:szCs w:val="20"/>
        </w:rPr>
        <w:t>       </w:t>
      </w:r>
      <w:proofErr w:type="spellStart"/>
      <w:r w:rsidRPr="005126C4">
        <w:rPr>
          <w:rFonts w:ascii="Consolas" w:hAnsi="Consolas"/>
          <w:sz w:val="20"/>
          <w:szCs w:val="20"/>
        </w:rPr>
        <w:t>lodsb</w:t>
      </w:r>
      <w:proofErr w:type="spellEnd"/>
    </w:p>
    <w:p w14:paraId="4ECD8B0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</w:rPr>
        <w:t>test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</w:t>
      </w:r>
      <w:proofErr w:type="spellStart"/>
      <w:r w:rsidRPr="005126C4">
        <w:rPr>
          <w:rFonts w:ascii="Consolas" w:hAnsi="Consolas"/>
          <w:sz w:val="20"/>
          <w:szCs w:val="20"/>
        </w:rPr>
        <w:t>cur</w:t>
      </w:r>
      <w:proofErr w:type="spellEnd"/>
      <w:r w:rsidRPr="005126C4">
        <w:rPr>
          <w:rFonts w:ascii="Consolas" w:hAnsi="Consolas"/>
          <w:sz w:val="20"/>
          <w:szCs w:val="20"/>
        </w:rPr>
        <w:t xml:space="preserve">, </w:t>
      </w:r>
      <w:proofErr w:type="spellStart"/>
      <w:r w:rsidRPr="005126C4">
        <w:rPr>
          <w:rFonts w:ascii="Consolas" w:hAnsi="Consolas"/>
          <w:sz w:val="20"/>
          <w:szCs w:val="20"/>
        </w:rPr>
        <w:t>cur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 </w:t>
      </w:r>
      <w:proofErr w:type="gramStart"/>
      <w:r w:rsidRPr="005126C4">
        <w:rPr>
          <w:rFonts w:ascii="Consolas" w:hAnsi="Consolas"/>
          <w:sz w:val="20"/>
          <w:szCs w:val="20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</w:rPr>
        <w:t xml:space="preserve"> сравнение текущего символа с концом строки</w:t>
      </w:r>
    </w:p>
    <w:p w14:paraId="3E5A8FE9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</w:rPr>
        <w:t>jz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 </w:t>
      </w:r>
      <w:proofErr w:type="spellStart"/>
      <w:r w:rsidRPr="005126C4">
        <w:rPr>
          <w:rFonts w:ascii="Consolas" w:hAnsi="Consolas"/>
          <w:sz w:val="20"/>
          <w:szCs w:val="20"/>
        </w:rPr>
        <w:t>exit</w:t>
      </w:r>
      <w:proofErr w:type="spellEnd"/>
    </w:p>
    <w:p w14:paraId="334FC2B9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</w:rPr>
        <w:t>cmp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5126C4">
        <w:rPr>
          <w:rFonts w:ascii="Consolas" w:hAnsi="Consolas"/>
          <w:sz w:val="20"/>
          <w:szCs w:val="20"/>
        </w:rPr>
        <w:t>cur</w:t>
      </w:r>
      <w:proofErr w:type="spellEnd"/>
      <w:r w:rsidRPr="005126C4">
        <w:rPr>
          <w:rFonts w:ascii="Consolas" w:hAnsi="Consolas"/>
          <w:sz w:val="20"/>
          <w:szCs w:val="20"/>
        </w:rPr>
        <w:t>, c        </w:t>
      </w:r>
      <w:proofErr w:type="gramStart"/>
      <w:r w:rsidRPr="005126C4">
        <w:rPr>
          <w:rFonts w:ascii="Consolas" w:hAnsi="Consolas"/>
          <w:sz w:val="20"/>
          <w:szCs w:val="20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</w:rPr>
        <w:t xml:space="preserve"> сравнение текущего символа с разделяющим</w:t>
      </w:r>
    </w:p>
    <w:p w14:paraId="15EE0E53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</w:rPr>
        <w:t>jne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5126C4">
        <w:rPr>
          <w:rFonts w:ascii="Consolas" w:hAnsi="Consolas"/>
          <w:sz w:val="20"/>
          <w:szCs w:val="20"/>
        </w:rPr>
        <w:t>letter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   </w:t>
      </w:r>
      <w:proofErr w:type="gramStart"/>
      <w:r w:rsidRPr="005126C4">
        <w:rPr>
          <w:rFonts w:ascii="Consolas" w:hAnsi="Consolas"/>
          <w:sz w:val="20"/>
          <w:szCs w:val="20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</w:rPr>
        <w:t xml:space="preserve"> если равно, то</w:t>
      </w:r>
    </w:p>
    <w:p w14:paraId="68A834D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</w:rPr>
        <w:t>mov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5126C4">
        <w:rPr>
          <w:rFonts w:ascii="Consolas" w:hAnsi="Consolas"/>
          <w:sz w:val="20"/>
          <w:szCs w:val="20"/>
        </w:rPr>
        <w:t>flag</w:t>
      </w:r>
      <w:proofErr w:type="spellEnd"/>
      <w:r w:rsidRPr="005126C4">
        <w:rPr>
          <w:rFonts w:ascii="Consolas" w:hAnsi="Consolas"/>
          <w:sz w:val="20"/>
          <w:szCs w:val="20"/>
        </w:rPr>
        <w:t xml:space="preserve">, 1       </w:t>
      </w:r>
      <w:proofErr w:type="gramStart"/>
      <w:r w:rsidRPr="005126C4">
        <w:rPr>
          <w:rFonts w:ascii="Consolas" w:hAnsi="Consolas"/>
          <w:sz w:val="20"/>
          <w:szCs w:val="20"/>
        </w:rPr>
        <w:t>  ;</w:t>
      </w:r>
      <w:proofErr w:type="gramEnd"/>
      <w:r w:rsidRPr="005126C4">
        <w:rPr>
          <w:rFonts w:ascii="Consolas" w:hAnsi="Consolas"/>
          <w:sz w:val="20"/>
          <w:szCs w:val="20"/>
        </w:rPr>
        <w:t xml:space="preserve"> флаг равен 1</w:t>
      </w:r>
    </w:p>
    <w:p w14:paraId="17FFAF7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</w:rPr>
        <w:t>jmp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5126C4">
        <w:rPr>
          <w:rFonts w:ascii="Consolas" w:hAnsi="Consolas"/>
          <w:sz w:val="20"/>
          <w:szCs w:val="20"/>
        </w:rPr>
        <w:t>begin</w:t>
      </w:r>
      <w:proofErr w:type="spellEnd"/>
    </w:p>
    <w:p w14:paraId="46FA304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5126C4">
        <w:rPr>
          <w:rFonts w:ascii="Consolas" w:hAnsi="Consolas"/>
          <w:sz w:val="20"/>
          <w:szCs w:val="20"/>
        </w:rPr>
        <w:t>letter</w:t>
      </w:r>
      <w:proofErr w:type="spellEnd"/>
      <w:r w:rsidRPr="005126C4">
        <w:rPr>
          <w:rFonts w:ascii="Consolas" w:hAnsi="Consolas"/>
          <w:sz w:val="20"/>
          <w:szCs w:val="20"/>
        </w:rPr>
        <w:t xml:space="preserve">:   </w:t>
      </w:r>
      <w:proofErr w:type="gramEnd"/>
      <w:r w:rsidRPr="005126C4">
        <w:rPr>
          <w:rFonts w:ascii="Consolas" w:hAnsi="Consolas"/>
          <w:sz w:val="20"/>
          <w:szCs w:val="20"/>
        </w:rPr>
        <w:t xml:space="preserve">      </w:t>
      </w:r>
      <w:proofErr w:type="spellStart"/>
      <w:r w:rsidRPr="005126C4">
        <w:rPr>
          <w:rFonts w:ascii="Consolas" w:hAnsi="Consolas"/>
          <w:sz w:val="20"/>
          <w:szCs w:val="20"/>
        </w:rPr>
        <w:t>test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</w:t>
      </w:r>
      <w:proofErr w:type="spellStart"/>
      <w:r w:rsidRPr="005126C4">
        <w:rPr>
          <w:rFonts w:ascii="Consolas" w:hAnsi="Consolas"/>
          <w:sz w:val="20"/>
          <w:szCs w:val="20"/>
        </w:rPr>
        <w:t>flag</w:t>
      </w:r>
      <w:proofErr w:type="spellEnd"/>
      <w:r w:rsidRPr="005126C4">
        <w:rPr>
          <w:rFonts w:ascii="Consolas" w:hAnsi="Consolas"/>
          <w:sz w:val="20"/>
          <w:szCs w:val="20"/>
        </w:rPr>
        <w:t xml:space="preserve">, </w:t>
      </w:r>
      <w:proofErr w:type="spellStart"/>
      <w:r w:rsidRPr="005126C4">
        <w:rPr>
          <w:rFonts w:ascii="Consolas" w:hAnsi="Consolas"/>
          <w:sz w:val="20"/>
          <w:szCs w:val="20"/>
        </w:rPr>
        <w:t>flag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</w:t>
      </w:r>
      <w:proofErr w:type="gramStart"/>
      <w:r w:rsidRPr="005126C4">
        <w:rPr>
          <w:rFonts w:ascii="Consolas" w:hAnsi="Consolas"/>
          <w:sz w:val="20"/>
          <w:szCs w:val="20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</w:rPr>
        <w:t xml:space="preserve"> символ не разделяющий, сравнить флаг</w:t>
      </w:r>
    </w:p>
    <w:p w14:paraId="071B16C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</w:rPr>
        <w:t>jz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 </w:t>
      </w:r>
      <w:proofErr w:type="spellStart"/>
      <w:r w:rsidRPr="005126C4">
        <w:rPr>
          <w:rFonts w:ascii="Consolas" w:hAnsi="Consolas"/>
          <w:sz w:val="20"/>
          <w:szCs w:val="20"/>
        </w:rPr>
        <w:t>begin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    </w:t>
      </w:r>
      <w:proofErr w:type="gramStart"/>
      <w:r w:rsidRPr="005126C4">
        <w:rPr>
          <w:rFonts w:ascii="Consolas" w:hAnsi="Consolas"/>
          <w:sz w:val="20"/>
          <w:szCs w:val="20"/>
        </w:rPr>
        <w:t>  ;</w:t>
      </w:r>
      <w:proofErr w:type="gramEnd"/>
      <w:r w:rsidRPr="005126C4">
        <w:rPr>
          <w:rFonts w:ascii="Consolas" w:hAnsi="Consolas"/>
          <w:sz w:val="20"/>
          <w:szCs w:val="20"/>
        </w:rPr>
        <w:t xml:space="preserve"> если </w:t>
      </w:r>
      <w:proofErr w:type="gramStart"/>
      <w:r w:rsidRPr="005126C4">
        <w:rPr>
          <w:rFonts w:ascii="Consolas" w:hAnsi="Consolas"/>
          <w:sz w:val="20"/>
          <w:szCs w:val="20"/>
        </w:rPr>
        <w:t>флаг !</w:t>
      </w:r>
      <w:proofErr w:type="gramEnd"/>
      <w:r w:rsidRPr="005126C4">
        <w:rPr>
          <w:rFonts w:ascii="Consolas" w:hAnsi="Consolas"/>
          <w:sz w:val="20"/>
          <w:szCs w:val="20"/>
        </w:rPr>
        <w:t xml:space="preserve">= 0, то </w:t>
      </w:r>
    </w:p>
    <w:p w14:paraId="35454A8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</w:rPr>
        <w:t>inc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5126C4">
        <w:rPr>
          <w:rFonts w:ascii="Consolas" w:hAnsi="Consolas"/>
          <w:sz w:val="20"/>
          <w:szCs w:val="20"/>
        </w:rPr>
        <w:t>ans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      </w:t>
      </w:r>
      <w:proofErr w:type="gramStart"/>
      <w:r w:rsidRPr="005126C4">
        <w:rPr>
          <w:rFonts w:ascii="Consolas" w:hAnsi="Consolas"/>
          <w:sz w:val="20"/>
          <w:szCs w:val="20"/>
        </w:rPr>
        <w:t>  ;</w:t>
      </w:r>
      <w:proofErr w:type="gramEnd"/>
      <w:r w:rsidRPr="005126C4">
        <w:rPr>
          <w:rFonts w:ascii="Consolas" w:hAnsi="Consolas"/>
          <w:sz w:val="20"/>
          <w:szCs w:val="20"/>
        </w:rPr>
        <w:t xml:space="preserve"> увеличение ответа</w:t>
      </w:r>
    </w:p>
    <w:p w14:paraId="3E48D10B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</w:rPr>
        <w:t>xor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5126C4">
        <w:rPr>
          <w:rFonts w:ascii="Consolas" w:hAnsi="Consolas"/>
          <w:sz w:val="20"/>
          <w:szCs w:val="20"/>
        </w:rPr>
        <w:t>flag</w:t>
      </w:r>
      <w:proofErr w:type="spellEnd"/>
      <w:r w:rsidRPr="005126C4">
        <w:rPr>
          <w:rFonts w:ascii="Consolas" w:hAnsi="Consolas"/>
          <w:sz w:val="20"/>
          <w:szCs w:val="20"/>
        </w:rPr>
        <w:t xml:space="preserve">, </w:t>
      </w:r>
      <w:proofErr w:type="spellStart"/>
      <w:r w:rsidRPr="005126C4">
        <w:rPr>
          <w:rFonts w:ascii="Consolas" w:hAnsi="Consolas"/>
          <w:sz w:val="20"/>
          <w:szCs w:val="20"/>
        </w:rPr>
        <w:t>flag</w:t>
      </w:r>
      <w:proofErr w:type="spellEnd"/>
      <w:r w:rsidRPr="005126C4">
        <w:rPr>
          <w:rFonts w:ascii="Consolas" w:hAnsi="Consolas"/>
          <w:sz w:val="20"/>
          <w:szCs w:val="20"/>
        </w:rPr>
        <w:t xml:space="preserve">    </w:t>
      </w:r>
      <w:proofErr w:type="gramStart"/>
      <w:r w:rsidRPr="005126C4">
        <w:rPr>
          <w:rFonts w:ascii="Consolas" w:hAnsi="Consolas"/>
          <w:sz w:val="20"/>
          <w:szCs w:val="20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</w:rPr>
        <w:t xml:space="preserve"> обнуление флага</w:t>
      </w:r>
    </w:p>
    <w:p w14:paraId="0A886F16" w14:textId="77777777" w:rsidR="005126C4" w:rsidRPr="003628F6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3628F6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3628F6">
        <w:rPr>
          <w:rFonts w:ascii="Consolas" w:hAnsi="Consolas"/>
          <w:sz w:val="20"/>
          <w:szCs w:val="20"/>
          <w:lang w:val="en-US"/>
        </w:rPr>
        <w:t xml:space="preserve">     begin</w:t>
      </w:r>
    </w:p>
    <w:p w14:paraId="2F1A5B89" w14:textId="77777777" w:rsidR="005126C4" w:rsidRPr="003628F6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136679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exit:           pop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esi</w:t>
      </w:r>
      <w:proofErr w:type="spellEnd"/>
    </w:p>
    <w:p w14:paraId="3F31F1D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mov     al,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ans</w:t>
      </w:r>
      <w:proofErr w:type="spellEnd"/>
    </w:p>
    <w:p w14:paraId="7A18807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pop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ebp</w:t>
      </w:r>
      <w:proofErr w:type="spellEnd"/>
    </w:p>
    <w:p w14:paraId="1905B65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ret     8</w:t>
      </w:r>
    </w:p>
    <w:p w14:paraId="0B300DC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5126C4">
        <w:rPr>
          <w:rFonts w:ascii="Consolas" w:hAnsi="Consolas"/>
          <w:sz w:val="20"/>
          <w:szCs w:val="20"/>
          <w:lang w:val="en-US"/>
        </w:rPr>
        <w:t>word_count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14:paraId="4D8D68A7" w14:textId="77777777" w:rsidR="005126C4" w:rsidRPr="003628F6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lastRenderedPageBreak/>
        <w:t xml:space="preserve">                </w:t>
      </w:r>
      <w:r w:rsidRPr="003628F6">
        <w:rPr>
          <w:rFonts w:ascii="Consolas" w:hAnsi="Consolas"/>
          <w:sz w:val="20"/>
          <w:szCs w:val="20"/>
          <w:lang w:val="en-US"/>
        </w:rPr>
        <w:t>end     _start@12</w:t>
      </w:r>
    </w:p>
    <w:p w14:paraId="2CEC4725" w14:textId="77777777" w:rsid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1E73A3A" w14:textId="4FADDA76" w:rsid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; main.asm</w:t>
      </w:r>
    </w:p>
    <w:p w14:paraId="28F42E6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include         incfile.inc</w:t>
      </w:r>
    </w:p>
    <w:p w14:paraId="3AA613E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5126C4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word_count.lib</w:t>
      </w:r>
    </w:p>
    <w:p w14:paraId="1055FB2E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extrn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word_count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>: near      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неявное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связывание</w:t>
      </w:r>
    </w:p>
    <w:p w14:paraId="4D91D60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ECC7480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.386</w:t>
      </w:r>
    </w:p>
    <w:p w14:paraId="349E47E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>.model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  FLAT, STDCALL</w:t>
      </w:r>
    </w:p>
    <w:p w14:paraId="3739A7C3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9E5AFD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5126C4">
        <w:rPr>
          <w:rFonts w:ascii="Consolas" w:hAnsi="Consolas"/>
          <w:sz w:val="20"/>
          <w:szCs w:val="20"/>
          <w:lang w:val="en-US"/>
        </w:rPr>
        <w:t>.const</w:t>
      </w:r>
      <w:proofErr w:type="gramEnd"/>
    </w:p>
    <w:p w14:paraId="3B96C5C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5126C4">
        <w:rPr>
          <w:rFonts w:ascii="Consolas" w:hAnsi="Consolas"/>
          <w:sz w:val="20"/>
          <w:szCs w:val="20"/>
          <w:lang w:val="en-US"/>
        </w:rPr>
        <w:t>libr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    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'word_count.dll', 0</w:t>
      </w:r>
    </w:p>
    <w:p w14:paraId="222F6AB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5126C4">
        <w:rPr>
          <w:rFonts w:ascii="Consolas" w:hAnsi="Consolas"/>
          <w:sz w:val="20"/>
          <w:szCs w:val="20"/>
          <w:lang w:val="en-US"/>
        </w:rPr>
        <w:t>nameproc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'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word_count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>', 0</w:t>
      </w:r>
    </w:p>
    <w:p w14:paraId="101DEA7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5126C4">
        <w:rPr>
          <w:rFonts w:ascii="Consolas" w:hAnsi="Consolas"/>
          <w:sz w:val="20"/>
          <w:szCs w:val="20"/>
          <w:lang w:val="en-US"/>
        </w:rPr>
        <w:t>mb_title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'String:'</w:t>
      </w:r>
    </w:p>
    <w:p w14:paraId="66B9887C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s  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>'  some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  words with   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>spaces  '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>, 0</w:t>
      </w:r>
    </w:p>
    <w:p w14:paraId="76B5FD6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c  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' '</w:t>
      </w:r>
    </w:p>
    <w:p w14:paraId="3EC711A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5FD77E7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.data</w:t>
      </w:r>
    </w:p>
    <w:p w14:paraId="17EDCE42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5126C4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'Count1: %d', 13, 10, 'Count2: %d', 0</w:t>
      </w:r>
    </w:p>
    <w:p w14:paraId="190E7ED7" w14:textId="77777777" w:rsidR="005126C4" w:rsidRPr="003628F6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3628F6">
        <w:rPr>
          <w:rFonts w:ascii="Consolas" w:hAnsi="Consolas"/>
          <w:sz w:val="20"/>
          <w:szCs w:val="20"/>
          <w:lang w:val="en-US"/>
        </w:rPr>
        <w:t>answer          </w:t>
      </w:r>
      <w:proofErr w:type="spellStart"/>
      <w:r w:rsidRPr="003628F6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3628F6">
        <w:rPr>
          <w:rFonts w:ascii="Consolas" w:hAnsi="Consolas"/>
          <w:sz w:val="20"/>
          <w:szCs w:val="20"/>
          <w:lang w:val="en-US"/>
        </w:rPr>
        <w:t xml:space="preserve">      32 </w:t>
      </w:r>
      <w:proofErr w:type="gramStart"/>
      <w:r w:rsidRPr="003628F6">
        <w:rPr>
          <w:rFonts w:ascii="Consolas" w:hAnsi="Consolas"/>
          <w:sz w:val="20"/>
          <w:szCs w:val="20"/>
          <w:lang w:val="en-US"/>
        </w:rPr>
        <w:t>dup(</w:t>
      </w:r>
      <w:proofErr w:type="gramEnd"/>
      <w:r w:rsidRPr="003628F6">
        <w:rPr>
          <w:rFonts w:ascii="Consolas" w:hAnsi="Consolas"/>
          <w:sz w:val="20"/>
          <w:szCs w:val="20"/>
          <w:lang w:val="en-US"/>
        </w:rPr>
        <w:t>0)</w:t>
      </w:r>
    </w:p>
    <w:p w14:paraId="5C24AEC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5126C4">
        <w:rPr>
          <w:rFonts w:ascii="Consolas" w:hAnsi="Consolas"/>
          <w:sz w:val="20"/>
          <w:szCs w:val="20"/>
          <w:lang w:val="en-US"/>
        </w:rPr>
        <w:t>hlib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         dd    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 xml:space="preserve">  ?</w:t>
      </w:r>
      <w:proofErr w:type="gramEnd"/>
    </w:p>
    <w:p w14:paraId="06531797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word_count2     dd    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 xml:space="preserve">  ?</w:t>
      </w:r>
      <w:proofErr w:type="gramEnd"/>
    </w:p>
    <w:p w14:paraId="3CBCADE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count1          dd    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 xml:space="preserve">  ?</w:t>
      </w:r>
      <w:proofErr w:type="gramEnd"/>
    </w:p>
    <w:p w14:paraId="2D688402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count2          dd    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 xml:space="preserve">  ?</w:t>
      </w:r>
      <w:proofErr w:type="gramEnd"/>
    </w:p>
    <w:p w14:paraId="1D9D1BB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F3C1C69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5126C4">
        <w:rPr>
          <w:rFonts w:ascii="Consolas" w:hAnsi="Consolas"/>
          <w:sz w:val="20"/>
          <w:szCs w:val="20"/>
          <w:lang w:val="en-US"/>
        </w:rPr>
        <w:t>.code</w:t>
      </w:r>
      <w:proofErr w:type="gramEnd"/>
    </w:p>
    <w:p w14:paraId="301AAA1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_start:         call  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LoadLibrary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libr</w:t>
      </w:r>
      <w:proofErr w:type="spellEnd"/>
    </w:p>
    <w:p w14:paraId="09FBBB7A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mov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hlib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1953F49D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call    </w:t>
      </w:r>
      <w:proofErr w:type="spellStart"/>
      <w:proofErr w:type="gramStart"/>
      <w:r w:rsidRPr="005126C4">
        <w:rPr>
          <w:rFonts w:ascii="Consolas" w:hAnsi="Consolas"/>
          <w:sz w:val="20"/>
          <w:szCs w:val="20"/>
          <w:lang w:val="en-US"/>
        </w:rPr>
        <w:t>GetProcAddress,hlib</w:t>
      </w:r>
      <w:proofErr w:type="spellEnd"/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nameproc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</w:t>
      </w:r>
      <w:proofErr w:type="gramStart"/>
      <w:r w:rsidRPr="005126C4">
        <w:rPr>
          <w:rFonts w:ascii="Consolas" w:hAnsi="Consolas"/>
          <w:sz w:val="20"/>
          <w:szCs w:val="20"/>
          <w:lang w:val="en-US"/>
        </w:rPr>
        <w:t xml:space="preserve">  ;</w:t>
      </w:r>
      <w:proofErr w:type="gramEnd"/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явное</w:t>
      </w:r>
      <w:r w:rsidRPr="005126C4">
        <w:rPr>
          <w:rFonts w:ascii="Consolas" w:hAnsi="Consolas"/>
          <w:sz w:val="20"/>
          <w:szCs w:val="20"/>
          <w:lang w:val="en-US"/>
        </w:rPr>
        <w:t xml:space="preserve"> </w:t>
      </w:r>
      <w:r w:rsidRPr="005126C4">
        <w:rPr>
          <w:rFonts w:ascii="Consolas" w:hAnsi="Consolas"/>
          <w:sz w:val="20"/>
          <w:szCs w:val="20"/>
        </w:rPr>
        <w:t>связывание</w:t>
      </w:r>
    </w:p>
    <w:p w14:paraId="44DBF4D7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mov     word_count2,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454CB2B9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A713C2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call  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word_count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, offset s, word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c</w:t>
      </w:r>
    </w:p>
    <w:p w14:paraId="551D489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movzx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>, al</w:t>
      </w:r>
    </w:p>
    <w:p w14:paraId="5F76609B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mov     count1,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5B650A66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E4CE111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call    word_count2, offset s, word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c</w:t>
      </w:r>
    </w:p>
    <w:p w14:paraId="7663263C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movzx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  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>, al</w:t>
      </w:r>
    </w:p>
    <w:p w14:paraId="54BEBC90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 xml:space="preserve">                mov     count2,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3454C864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3986345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call    _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wsprintfA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, offset answer, offset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>, count1, count2</w:t>
      </w:r>
    </w:p>
    <w:p w14:paraId="782517B8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0BDCE3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call  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 xml:space="preserve">, 0, offset answer, offset 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mb_title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>, MB_OK</w:t>
      </w:r>
    </w:p>
    <w:p w14:paraId="5C25D1CC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call    </w:t>
      </w:r>
      <w:proofErr w:type="spellStart"/>
      <w:r w:rsidRPr="005126C4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r w:rsidRPr="005126C4">
        <w:rPr>
          <w:rFonts w:ascii="Consolas" w:hAnsi="Consolas"/>
          <w:sz w:val="20"/>
          <w:szCs w:val="20"/>
          <w:lang w:val="en-US"/>
        </w:rPr>
        <w:t>, 0</w:t>
      </w:r>
    </w:p>
    <w:p w14:paraId="31EE5714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ends</w:t>
      </w:r>
    </w:p>
    <w:p w14:paraId="1F8F572F" w14:textId="77777777" w:rsidR="005126C4" w:rsidRPr="005126C4" w:rsidRDefault="005126C4" w:rsidP="005126C4">
      <w:pPr>
        <w:spacing w:after="0"/>
        <w:rPr>
          <w:rFonts w:ascii="Consolas" w:hAnsi="Consolas"/>
          <w:sz w:val="20"/>
          <w:szCs w:val="20"/>
          <w:lang w:val="en-US"/>
        </w:rPr>
      </w:pPr>
      <w:r w:rsidRPr="005126C4">
        <w:rPr>
          <w:rFonts w:ascii="Consolas" w:hAnsi="Consolas"/>
          <w:sz w:val="20"/>
          <w:szCs w:val="20"/>
          <w:lang w:val="en-US"/>
        </w:rPr>
        <w:t>                end     _start</w:t>
      </w:r>
    </w:p>
    <w:p w14:paraId="0EFDEB1E" w14:textId="77777777" w:rsidR="005126C4" w:rsidRDefault="005126C4" w:rsidP="002114D4">
      <w:pPr>
        <w:rPr>
          <w:rFonts w:ascii="Consolas" w:hAnsi="Consolas"/>
          <w:sz w:val="20"/>
          <w:szCs w:val="20"/>
          <w:lang w:val="en-US"/>
        </w:rPr>
      </w:pPr>
    </w:p>
    <w:p w14:paraId="3CD59458" w14:textId="7DC19589" w:rsidR="003628F6" w:rsidRPr="004422A8" w:rsidRDefault="003628F6" w:rsidP="004422A8">
      <w:pPr>
        <w:keepNext/>
        <w:jc w:val="center"/>
        <w:rPr>
          <w:rStyle w:val="ac"/>
        </w:rPr>
      </w:pPr>
      <w:r w:rsidRPr="004422A8">
        <w:rPr>
          <w:rStyle w:val="ac"/>
        </w:rPr>
        <w:t>Содержимое секции экспорта DLL-файла</w:t>
      </w:r>
    </w:p>
    <w:p w14:paraId="4596D11D" w14:textId="45D82ECA" w:rsidR="003628F6" w:rsidRDefault="003628F6" w:rsidP="003628F6">
      <w:pPr>
        <w:rPr>
          <w:lang w:val="en-US"/>
        </w:rPr>
      </w:pPr>
      <w:r w:rsidRPr="003628F6">
        <w:rPr>
          <w:lang w:val="en-US"/>
        </w:rPr>
        <w:drawing>
          <wp:inline distT="0" distB="0" distL="0" distR="0" wp14:anchorId="1187DD8B" wp14:editId="244ACF07">
            <wp:extent cx="6544588" cy="371527"/>
            <wp:effectExtent l="0" t="0" r="0" b="9525"/>
            <wp:docPr id="1755716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16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B439" w14:textId="0B1B0B31" w:rsidR="003628F6" w:rsidRPr="004422A8" w:rsidRDefault="003628F6" w:rsidP="004422A8">
      <w:pPr>
        <w:keepNext/>
        <w:jc w:val="center"/>
        <w:rPr>
          <w:rStyle w:val="ac"/>
        </w:rPr>
      </w:pPr>
      <w:r w:rsidRPr="004422A8">
        <w:rPr>
          <w:rStyle w:val="ac"/>
        </w:rPr>
        <w:lastRenderedPageBreak/>
        <w:t>Содержимое секции импорта EXE-файла при неявном связывании</w:t>
      </w:r>
    </w:p>
    <w:p w14:paraId="4F115AD4" w14:textId="2B1CBCFC" w:rsidR="003628F6" w:rsidRDefault="003628F6" w:rsidP="003628F6">
      <w:r w:rsidRPr="003628F6">
        <w:drawing>
          <wp:inline distT="0" distB="0" distL="0" distR="0" wp14:anchorId="088ADCCD" wp14:editId="5245625D">
            <wp:extent cx="6563641" cy="1895740"/>
            <wp:effectExtent l="0" t="0" r="0" b="9525"/>
            <wp:docPr id="927905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05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5A5C" w14:textId="06C8A681" w:rsidR="003628F6" w:rsidRPr="004422A8" w:rsidRDefault="003628F6" w:rsidP="004422A8">
      <w:pPr>
        <w:jc w:val="center"/>
        <w:rPr>
          <w:rStyle w:val="ac"/>
        </w:rPr>
      </w:pPr>
      <w:r w:rsidRPr="004422A8">
        <w:rPr>
          <w:rStyle w:val="ac"/>
        </w:rPr>
        <w:t>Содержимое LIB-файла</w:t>
      </w:r>
    </w:p>
    <w:p w14:paraId="09D0D914" w14:textId="1FA757BD" w:rsidR="003628F6" w:rsidRPr="003628F6" w:rsidRDefault="003628F6" w:rsidP="003628F6">
      <w:r w:rsidRPr="003628F6">
        <w:drawing>
          <wp:inline distT="0" distB="0" distL="0" distR="0" wp14:anchorId="71DDB36A" wp14:editId="6138EDD4">
            <wp:extent cx="6554115" cy="771633"/>
            <wp:effectExtent l="0" t="0" r="0" b="9525"/>
            <wp:docPr id="94779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92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CA81" w14:textId="6D7D1E3C" w:rsidR="00780F82" w:rsidRPr="00780F82" w:rsidRDefault="00780F82" w:rsidP="00780F82">
      <w:pPr>
        <w:jc w:val="center"/>
        <w:rPr>
          <w:rStyle w:val="ac"/>
        </w:rPr>
      </w:pPr>
      <w:r w:rsidRPr="00780F82">
        <w:rPr>
          <w:rStyle w:val="ac"/>
        </w:rPr>
        <w:t>Результаты работы программы</w:t>
      </w:r>
    </w:p>
    <w:p w14:paraId="69667C44" w14:textId="2F46422B" w:rsidR="00780F82" w:rsidRPr="00780F82" w:rsidRDefault="00780F82" w:rsidP="00780F82">
      <w:pPr>
        <w:jc w:val="center"/>
      </w:pPr>
      <w:r w:rsidRPr="00780F82">
        <w:rPr>
          <w:noProof/>
        </w:rPr>
        <w:drawing>
          <wp:inline distT="0" distB="0" distL="0" distR="0" wp14:anchorId="356526E4" wp14:editId="0491C64F">
            <wp:extent cx="2181529" cy="1343212"/>
            <wp:effectExtent l="0" t="0" r="9525" b="9525"/>
            <wp:docPr id="171272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2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BEE1" w14:textId="16DCABC3" w:rsidR="003E56F1" w:rsidRPr="003628F6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t>Выводы</w:t>
      </w:r>
    </w:p>
    <w:p w14:paraId="435B8B10" w14:textId="0E3B0E5C" w:rsidR="003E56F1" w:rsidRPr="003628F6" w:rsidRDefault="003E56F1" w:rsidP="003E56F1">
      <w:r>
        <w:t>Получены</w:t>
      </w:r>
      <w:r w:rsidRPr="003628F6">
        <w:t xml:space="preserve"> </w:t>
      </w:r>
      <w:r>
        <w:t>практические</w:t>
      </w:r>
      <w:r w:rsidRPr="003628F6">
        <w:t xml:space="preserve"> </w:t>
      </w:r>
      <w:r>
        <w:t>навыки</w:t>
      </w:r>
      <w:r w:rsidRPr="003628F6">
        <w:t xml:space="preserve"> </w:t>
      </w:r>
      <w:r>
        <w:t>по</w:t>
      </w:r>
      <w:r w:rsidRPr="003628F6">
        <w:t xml:space="preserve"> </w:t>
      </w:r>
      <w:r>
        <w:t>созданию</w:t>
      </w:r>
      <w:r w:rsidRPr="003628F6">
        <w:t xml:space="preserve"> </w:t>
      </w:r>
      <w:r>
        <w:t>динамических</w:t>
      </w:r>
      <w:r w:rsidRPr="003628F6">
        <w:t xml:space="preserve"> </w:t>
      </w:r>
      <w:r>
        <w:t>библиотек</w:t>
      </w:r>
      <w:r w:rsidRPr="003628F6">
        <w:t>.</w:t>
      </w:r>
    </w:p>
    <w:p w14:paraId="36813E6D" w14:textId="77777777" w:rsidR="003E56F1" w:rsidRPr="003628F6" w:rsidRDefault="003E56F1" w:rsidP="002114D4"/>
    <w:sectPr w:rsidR="003E56F1" w:rsidRPr="003628F6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F1"/>
    <w:rsid w:val="00036731"/>
    <w:rsid w:val="002114D4"/>
    <w:rsid w:val="003628F6"/>
    <w:rsid w:val="003E56F1"/>
    <w:rsid w:val="00441D0F"/>
    <w:rsid w:val="004422A8"/>
    <w:rsid w:val="004C40CD"/>
    <w:rsid w:val="005126C4"/>
    <w:rsid w:val="00780F82"/>
    <w:rsid w:val="00917205"/>
    <w:rsid w:val="00AC452F"/>
    <w:rsid w:val="00C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C82E"/>
  <w15:chartTrackingRefBased/>
  <w15:docId w15:val="{7E849D09-9E65-427E-915C-C0E4B888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6F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512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26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Даниил .</cp:lastModifiedBy>
  <cp:revision>3</cp:revision>
  <dcterms:created xsi:type="dcterms:W3CDTF">2025-09-16T20:26:00Z</dcterms:created>
  <dcterms:modified xsi:type="dcterms:W3CDTF">2025-09-18T18:35:00Z</dcterms:modified>
</cp:coreProperties>
</file>