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0C5B7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339DE4BC" w14:textId="77777777" w:rsidR="002114D4" w:rsidRDefault="002114D4" w:rsidP="002114D4">
      <w:pPr>
        <w:spacing w:after="23" w:line="259" w:lineRule="auto"/>
      </w:pPr>
    </w:p>
    <w:p w14:paraId="4B5CBF50" w14:textId="77777777" w:rsidR="002114D4" w:rsidRDefault="002114D4" w:rsidP="002114D4">
      <w:pPr>
        <w:spacing w:after="23" w:line="259" w:lineRule="auto"/>
      </w:pPr>
    </w:p>
    <w:p w14:paraId="402430B0" w14:textId="77777777" w:rsidR="002114D4" w:rsidRDefault="002114D4" w:rsidP="002114D4">
      <w:pPr>
        <w:spacing w:after="23" w:line="259" w:lineRule="auto"/>
      </w:pPr>
    </w:p>
    <w:p w14:paraId="476C947F" w14:textId="77777777" w:rsidR="002114D4" w:rsidRPr="0069647E" w:rsidRDefault="002114D4" w:rsidP="002114D4">
      <w:pPr>
        <w:spacing w:after="23" w:line="259" w:lineRule="auto"/>
      </w:pPr>
    </w:p>
    <w:p w14:paraId="2B89ADB2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5BD94C2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A4C0AE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24B0E5F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4730CC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CBF20D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B5AAD92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20C183FF" w14:textId="77777777" w:rsidR="002114D4" w:rsidRPr="008A2BAB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00508D" w:rsidRPr="008A2BAB">
        <w:rPr>
          <w:sz w:val="36"/>
        </w:rPr>
        <w:t>5</w:t>
      </w:r>
    </w:p>
    <w:p w14:paraId="3AF18BD4" w14:textId="77777777"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3E56F1">
        <w:rPr>
          <w:sz w:val="36"/>
        </w:rPr>
        <w:t>ЭВМ и периферийные устройства</w:t>
      </w:r>
    </w:p>
    <w:p w14:paraId="5F8E14B6" w14:textId="77777777" w:rsidR="002114D4" w:rsidRDefault="002114D4" w:rsidP="002114D4">
      <w:pPr>
        <w:spacing w:after="0" w:line="259" w:lineRule="auto"/>
        <w:jc w:val="center"/>
      </w:pPr>
    </w:p>
    <w:p w14:paraId="68BD7C02" w14:textId="77777777" w:rsidR="002114D4" w:rsidRPr="0000508D" w:rsidRDefault="002114D4" w:rsidP="002114D4">
      <w:pPr>
        <w:spacing w:after="0" w:line="259" w:lineRule="auto"/>
        <w:jc w:val="center"/>
      </w:pPr>
      <w:r>
        <w:t xml:space="preserve"> </w:t>
      </w:r>
      <w:r w:rsidR="0000508D" w:rsidRPr="0000508D">
        <w:t>Непривилегированные к</w:t>
      </w:r>
      <w:r w:rsidR="0000508D">
        <w:t>оманды процессоров Intel х86</w:t>
      </w:r>
    </w:p>
    <w:p w14:paraId="484B3629" w14:textId="77777777" w:rsidR="002114D4" w:rsidRPr="0000508D" w:rsidRDefault="002114D4" w:rsidP="002114D4">
      <w:pPr>
        <w:spacing w:after="0" w:line="259" w:lineRule="auto"/>
        <w:jc w:val="center"/>
      </w:pPr>
      <w:r>
        <w:t>Вариант №1</w:t>
      </w:r>
      <w:r w:rsidR="0000508D" w:rsidRPr="0000508D">
        <w:t>6</w:t>
      </w:r>
    </w:p>
    <w:p w14:paraId="0869B02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9972879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6F88A2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7D94FC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6D6CCC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979CFD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1267E9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CD3FFE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C0D744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B335B9A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2C4E148A" w14:textId="77777777"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4A76B3B2" w14:textId="77777777" w:rsidR="002114D4" w:rsidRPr="0069647E" w:rsidRDefault="002114D4" w:rsidP="003E56F1">
      <w:pPr>
        <w:ind w:left="5330"/>
      </w:pPr>
      <w:r w:rsidRPr="0069647E">
        <w:t>Проверил</w:t>
      </w:r>
      <w:r w:rsidR="003E56F1">
        <w:t>а</w:t>
      </w:r>
      <w:r w:rsidRPr="0069647E">
        <w:t xml:space="preserve">: </w:t>
      </w:r>
      <w:r w:rsidR="003E56F1">
        <w:t>доцент Андреева А.А.</w:t>
      </w:r>
    </w:p>
    <w:p w14:paraId="46D88B0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C5A83C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77F3DC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771706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5F2F8D6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541118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C49E4B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9D94D8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07FFB4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8D888D9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1606B870" w14:textId="77777777" w:rsidR="002114D4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lastRenderedPageBreak/>
        <w:t>Цель работы</w:t>
      </w:r>
    </w:p>
    <w:p w14:paraId="1ADE5EBB" w14:textId="77777777" w:rsidR="003E56F1" w:rsidRPr="003E56F1" w:rsidRDefault="003E56F1" w:rsidP="002114D4">
      <w:r>
        <w:t xml:space="preserve">Получить практические навыки по </w:t>
      </w:r>
      <w:r w:rsidR="0000508D">
        <w:t>использованию непривилегированных</w:t>
      </w:r>
      <w:r w:rsidR="0000508D" w:rsidRPr="0000508D">
        <w:t xml:space="preserve"> к</w:t>
      </w:r>
      <w:r w:rsidR="0000508D">
        <w:t>оманд процессоров Intel х86</w:t>
      </w:r>
      <w:r>
        <w:t>.</w:t>
      </w:r>
    </w:p>
    <w:p w14:paraId="5FE4EEB1" w14:textId="77777777"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14:paraId="6CA5F66E" w14:textId="77777777" w:rsidR="003E56F1" w:rsidRPr="008A2BAB" w:rsidRDefault="009918C9" w:rsidP="002114D4">
      <w:r>
        <w:t>Составить подпрограмму, реализующую действия, соответствующие варианту задания, приведенному ниже. Номер варианта выбирается по порядковому номеру студента в списке группы. Для отладки подпрограммы составляется основная программа, определяющая необходимые структуры данных и вызывающая рабочую процедуру.</w:t>
      </w:r>
    </w:p>
    <w:p w14:paraId="35EBDD03" w14:textId="77777777" w:rsidR="009918C9" w:rsidRPr="009918C9" w:rsidRDefault="009918C9" w:rsidP="002114D4">
      <w:r>
        <w:t>Написать процедуру, производящую поиск заданной цепочки бит в массиве. Адрес массива задается парой ES:BX, длина (в байтах) - регистром CX. Битовая строка записывается в регистр EAX, начиная с младшего бита, количество бит в строке указывается в регистре DL. Процедура возвращает в регистре DI значение 0FFFFh, если строка не найдена, или номер первого бита строки.</w:t>
      </w:r>
    </w:p>
    <w:p w14:paraId="348A8A17" w14:textId="77777777" w:rsidR="005126C4" w:rsidRPr="005126C4" w:rsidRDefault="005126C4" w:rsidP="005126C4">
      <w:pPr>
        <w:jc w:val="center"/>
        <w:rPr>
          <w:rStyle w:val="ac"/>
        </w:rPr>
      </w:pPr>
      <w:r w:rsidRPr="005126C4">
        <w:rPr>
          <w:rStyle w:val="ac"/>
        </w:rPr>
        <w:t>Тексты программ</w:t>
      </w:r>
    </w:p>
    <w:p w14:paraId="41E07191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; func.asm</w:t>
      </w:r>
    </w:p>
    <w:p w14:paraId="5A71A004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code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</w:p>
    <w:p w14:paraId="5414993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assume</w:t>
      </w:r>
      <w:r w:rsidRPr="0000508D">
        <w:rPr>
          <w:rFonts w:ascii="Consolas" w:hAnsi="Consolas"/>
          <w:sz w:val="20"/>
          <w:szCs w:val="20"/>
          <w:lang w:val="en-US"/>
        </w:rPr>
        <w:tab/>
        <w:t>cs: code</w:t>
      </w:r>
    </w:p>
    <w:p w14:paraId="35468BB4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E6A3F1F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public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</w:p>
    <w:p w14:paraId="7D04741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.386</w:t>
      </w:r>
    </w:p>
    <w:p w14:paraId="2EE6322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proc</w:t>
      </w:r>
    </w:p>
    <w:p w14:paraId="501EEAF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</w:rPr>
        <w:t>битовая</w:t>
      </w:r>
      <w:r w:rsidRPr="0000508D">
        <w:rPr>
          <w:rFonts w:ascii="Consolas" w:hAnsi="Consolas"/>
          <w:sz w:val="20"/>
          <w:szCs w:val="20"/>
          <w:lang w:val="en-US"/>
        </w:rPr>
        <w:t xml:space="preserve"> </w:t>
      </w:r>
      <w:r w:rsidRPr="0000508D">
        <w:rPr>
          <w:rFonts w:ascii="Consolas" w:hAnsi="Consolas"/>
          <w:sz w:val="20"/>
          <w:szCs w:val="20"/>
        </w:rPr>
        <w:t>строка</w:t>
      </w:r>
    </w:p>
    <w:p w14:paraId="4D29F088" w14:textId="77777777" w:rsidR="0000508D" w:rsidRPr="008A2BAB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8A2BAB">
        <w:rPr>
          <w:rFonts w:ascii="Consolas" w:hAnsi="Consolas"/>
          <w:sz w:val="20"/>
          <w:szCs w:val="20"/>
          <w:lang w:val="en-US"/>
        </w:rPr>
        <w:t>; bx:</w:t>
      </w:r>
      <w:r w:rsidRPr="008A2BAB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</w:rPr>
        <w:t>массив</w:t>
      </w:r>
      <w:r w:rsidRPr="008A2BAB">
        <w:rPr>
          <w:rFonts w:ascii="Consolas" w:hAnsi="Consolas"/>
          <w:sz w:val="20"/>
          <w:szCs w:val="20"/>
          <w:lang w:val="en-US"/>
        </w:rPr>
        <w:t xml:space="preserve"> </w:t>
      </w:r>
      <w:r w:rsidRPr="0000508D">
        <w:rPr>
          <w:rFonts w:ascii="Consolas" w:hAnsi="Consolas"/>
          <w:sz w:val="20"/>
          <w:szCs w:val="20"/>
        </w:rPr>
        <w:t>байт</w:t>
      </w:r>
    </w:p>
    <w:p w14:paraId="5CFD7E9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8A2BAB">
        <w:rPr>
          <w:rFonts w:ascii="Consolas" w:hAnsi="Consolas"/>
          <w:sz w:val="20"/>
          <w:szCs w:val="20"/>
          <w:lang w:val="en-US"/>
        </w:rPr>
        <w:tab/>
      </w:r>
      <w:r w:rsidRPr="008A2BAB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</w:rPr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cx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длина массива (в байтах)</w:t>
      </w:r>
    </w:p>
    <w:p w14:paraId="03EDC032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dl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длина битовой строки</w:t>
      </w:r>
    </w:p>
    <w:p w14:paraId="52F2FC21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значение бита из массива</w:t>
      </w:r>
    </w:p>
    <w:p w14:paraId="4EBF602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индекс проверяемого бита в массиве</w:t>
      </w:r>
    </w:p>
    <w:p w14:paraId="1ED8435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индекс проверяемого бита в битовой строке</w:t>
      </w:r>
    </w:p>
    <w:p w14:paraId="699BF03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индекс начального бита в массиве</w:t>
      </w:r>
    </w:p>
    <w:p w14:paraId="1E5A594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</w:p>
    <w:p w14:paraId="0B1EB0BD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индекс начального бита = 0</w:t>
      </w:r>
    </w:p>
    <w:p w14:paraId="336EF6E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shl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cx</w:t>
      </w:r>
      <w:proofErr w:type="spellEnd"/>
      <w:r w:rsidRPr="0000508D">
        <w:rPr>
          <w:rFonts w:ascii="Consolas" w:hAnsi="Consolas"/>
          <w:sz w:val="20"/>
          <w:szCs w:val="20"/>
        </w:rPr>
        <w:t>, 3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находим последний индекс</w:t>
      </w:r>
    </w:p>
    <w:p w14:paraId="43022D1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начального бита в массиве:</w:t>
      </w:r>
    </w:p>
    <w:p w14:paraId="4588C84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>sub</w:t>
      </w:r>
      <w:r w:rsidRPr="0000508D">
        <w:rPr>
          <w:rFonts w:ascii="Consolas" w:hAnsi="Consolas"/>
          <w:sz w:val="20"/>
          <w:szCs w:val="20"/>
          <w:lang w:val="en-US"/>
        </w:rPr>
        <w:tab/>
        <w:t>cx, dx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cx * 8 - dl + 1</w:t>
      </w:r>
    </w:p>
    <w:p w14:paraId="2B77845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inc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cx</w:t>
      </w:r>
      <w:proofErr w:type="spellEnd"/>
    </w:p>
    <w:p w14:paraId="231BBFF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14:paraId="7AA0247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00508D">
        <w:rPr>
          <w:rFonts w:ascii="Consolas" w:hAnsi="Consolas"/>
          <w:sz w:val="20"/>
          <w:szCs w:val="20"/>
        </w:rPr>
        <w:t>startBitLoop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mov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индекс проверяемого бита в массиве = индексу начального бита</w:t>
      </w:r>
    </w:p>
    <w:p w14:paraId="6CA4033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индекс проверяемого бита в строке = 0</w:t>
      </w:r>
    </w:p>
    <w:p w14:paraId="6B1BEC9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14:paraId="294FF25D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00508D">
        <w:rPr>
          <w:rFonts w:ascii="Consolas" w:hAnsi="Consolas"/>
          <w:sz w:val="20"/>
          <w:szCs w:val="20"/>
        </w:rPr>
        <w:t>checkBitLoop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бит массива = 0</w:t>
      </w:r>
    </w:p>
    <w:p w14:paraId="7B11925A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es</w:t>
      </w:r>
      <w:proofErr w:type="spellEnd"/>
      <w:r w:rsidRPr="0000508D">
        <w:rPr>
          <w:rFonts w:ascii="Consolas" w:hAnsi="Consolas"/>
          <w:sz w:val="20"/>
          <w:szCs w:val="20"/>
        </w:rPr>
        <w:t>:[</w:t>
      </w:r>
      <w:proofErr w:type="spellStart"/>
      <w:r w:rsidRPr="0000508D">
        <w:rPr>
          <w:rFonts w:ascii="Consolas" w:hAnsi="Consolas"/>
          <w:sz w:val="20"/>
          <w:szCs w:val="20"/>
        </w:rPr>
        <w:t>bx</w:t>
      </w:r>
      <w:proofErr w:type="spellEnd"/>
      <w:r w:rsidRPr="0000508D">
        <w:rPr>
          <w:rFonts w:ascii="Consolas" w:hAnsi="Consolas"/>
          <w:sz w:val="20"/>
          <w:szCs w:val="20"/>
        </w:rPr>
        <w:t xml:space="preserve">], </w:t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ab/>
        <w:t>; считать бит массива в CF</w:t>
      </w:r>
    </w:p>
    <w:p w14:paraId="6C288C3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jnc</w:t>
      </w:r>
      <w:proofErr w:type="spellEnd"/>
      <w:r w:rsidRPr="0000508D">
        <w:rPr>
          <w:rFonts w:ascii="Consolas" w:hAnsi="Consolas"/>
          <w:sz w:val="20"/>
          <w:szCs w:val="20"/>
        </w:rPr>
        <w:tab/>
        <w:t>arr0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если CF = 0, то переход</w:t>
      </w:r>
    </w:p>
    <w:p w14:paraId="6A980E31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14:paraId="6665638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arr1: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mov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>, 1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иначе бит массива = 1</w:t>
      </w:r>
    </w:p>
    <w:p w14:paraId="5AA78024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arr0: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eax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ab/>
        <w:t>; считать бит строки в CF</w:t>
      </w:r>
    </w:p>
    <w:p w14:paraId="66EBBFF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jnc</w:t>
      </w:r>
      <w:proofErr w:type="spellEnd"/>
      <w:r w:rsidRPr="0000508D">
        <w:rPr>
          <w:rFonts w:ascii="Consolas" w:hAnsi="Consolas"/>
          <w:sz w:val="20"/>
          <w:szCs w:val="20"/>
        </w:rPr>
        <w:tab/>
        <w:t>bits0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если CF = 0, то переход</w:t>
      </w:r>
    </w:p>
    <w:p w14:paraId="7D304D3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14:paraId="410FBCD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lastRenderedPageBreak/>
        <w:t>bits1: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>, 1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иначе инвертируем бит массива</w:t>
      </w:r>
    </w:p>
    <w:p w14:paraId="13CCF11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bits0: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test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т.о. если биты равны, то DH = 0</w:t>
      </w:r>
    </w:p>
    <w:p w14:paraId="384A609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jnz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nextBit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если биты не равны, то переход</w:t>
      </w:r>
    </w:p>
    <w:p w14:paraId="18685B2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14:paraId="767D6F8F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inc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увеличить индекс бита в массиве</w:t>
      </w:r>
    </w:p>
    <w:p w14:paraId="452DA7FA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inc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увеличить индекс бита в битовой строке</w:t>
      </w:r>
    </w:p>
    <w:p w14:paraId="0391F25F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DH = 0, для сравнения</w:t>
      </w:r>
    </w:p>
    <w:p w14:paraId="110BE41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cmp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si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dx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если достигнут конец битовой строки</w:t>
      </w:r>
    </w:p>
    <w:p w14:paraId="103A9F2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jae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found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то проверены все биты и можно вернуть ответ</w:t>
      </w:r>
    </w:p>
    <w:p w14:paraId="33F754C2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jmp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checkBitLoop</w:t>
      </w:r>
      <w:proofErr w:type="spellEnd"/>
      <w:r w:rsidRPr="0000508D">
        <w:rPr>
          <w:rFonts w:ascii="Consolas" w:hAnsi="Consolas"/>
          <w:sz w:val="20"/>
          <w:szCs w:val="20"/>
        </w:rPr>
        <w:tab/>
        <w:t>; иначе рассматриваем следующий бит</w:t>
      </w:r>
    </w:p>
    <w:p w14:paraId="327B70E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14:paraId="44A7A41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nextBit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di</w:t>
      </w:r>
    </w:p>
    <w:p w14:paraId="6E4DD89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cx, di</w:t>
      </w:r>
    </w:p>
    <w:p w14:paraId="3B7B36C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jae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startBitLoop</w:t>
      </w:r>
      <w:proofErr w:type="spellEnd"/>
    </w:p>
    <w:p w14:paraId="00F252C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B5E833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notFound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>di, -1</w:t>
      </w:r>
    </w:p>
    <w:p w14:paraId="23DDD16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found: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ret</w:t>
      </w:r>
    </w:p>
    <w:p w14:paraId="0FB6D60D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43E79B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14:paraId="1BCFC51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CC8969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code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14:paraId="0646D2AA" w14:textId="77777777" w:rsidR="005126C4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end</w:t>
      </w:r>
      <w:proofErr w:type="spellEnd"/>
    </w:p>
    <w:p w14:paraId="6365DE0C" w14:textId="77777777" w:rsidR="008A2BAB" w:rsidRDefault="008A2BAB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60C7E20" w14:textId="56044B26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; main.asm</w:t>
      </w:r>
    </w:p>
    <w:p w14:paraId="084F7E9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sseg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  <w:r w:rsidRPr="0000508D">
        <w:rPr>
          <w:rFonts w:ascii="Consolas" w:hAnsi="Consolas"/>
          <w:sz w:val="20"/>
          <w:szCs w:val="20"/>
          <w:lang w:val="en-US"/>
        </w:rPr>
        <w:tab/>
        <w:t>stack 'stack'</w:t>
      </w:r>
    </w:p>
    <w:p w14:paraId="6CB784EC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256 dup(?)</w:t>
      </w:r>
    </w:p>
    <w:p w14:paraId="5773426D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sseg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14:paraId="7BC830A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FE72F2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data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</w:p>
    <w:p w14:paraId="418C7B7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5695DFF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11000000 10000111 10011111 10110000</w:t>
      </w:r>
    </w:p>
    <w:p w14:paraId="7647CA5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arr1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00000011b, 11100001b, 11111001b, 00001101b</w:t>
      </w:r>
    </w:p>
    <w:p w14:paraId="3B2A491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size1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$-arr1</w:t>
      </w:r>
    </w:p>
    <w:p w14:paraId="6043D1BF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4D2820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0000001000</w:t>
      </w:r>
    </w:p>
    <w:p w14:paraId="3AD300C3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str1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dd</w:t>
      </w:r>
      <w:r w:rsidRPr="0000508D">
        <w:rPr>
          <w:rFonts w:ascii="Consolas" w:hAnsi="Consolas"/>
          <w:sz w:val="20"/>
          <w:szCs w:val="20"/>
          <w:lang w:val="en-US"/>
        </w:rPr>
        <w:tab/>
        <w:t>0001000000b</w:t>
      </w:r>
    </w:p>
    <w:p w14:paraId="4BD117D9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len1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10</w:t>
      </w:r>
    </w:p>
    <w:p w14:paraId="2F8CC5F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69337F2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10110000</w:t>
      </w:r>
    </w:p>
    <w:p w14:paraId="18D626F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str2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dd</w:t>
      </w:r>
      <w:r w:rsidRPr="0000508D">
        <w:rPr>
          <w:rFonts w:ascii="Consolas" w:hAnsi="Consolas"/>
          <w:sz w:val="20"/>
          <w:szCs w:val="20"/>
          <w:lang w:val="en-US"/>
        </w:rPr>
        <w:tab/>
        <w:t>00001101b</w:t>
      </w:r>
    </w:p>
    <w:p w14:paraId="6AA29D3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len2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8</w:t>
      </w:r>
    </w:p>
    <w:p w14:paraId="7B7610A2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B6905E4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01010101</w:t>
      </w:r>
    </w:p>
    <w:p w14:paraId="0714038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str3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dd</w:t>
      </w:r>
      <w:r w:rsidRPr="0000508D">
        <w:rPr>
          <w:rFonts w:ascii="Consolas" w:hAnsi="Consolas"/>
          <w:sz w:val="20"/>
          <w:szCs w:val="20"/>
          <w:lang w:val="en-US"/>
        </w:rPr>
        <w:tab/>
        <w:t>10101010b</w:t>
      </w:r>
    </w:p>
    <w:p w14:paraId="25D803B9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len3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8</w:t>
      </w:r>
    </w:p>
    <w:p w14:paraId="6B13941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92525EC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data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14:paraId="512CBA6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BF8024C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code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</w:p>
    <w:p w14:paraId="347CE14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assume  ds: data, cs: code, ss: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sseg</w:t>
      </w:r>
      <w:proofErr w:type="spellEnd"/>
    </w:p>
    <w:p w14:paraId="35DAEEB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B054D8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extrn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findBits</w:t>
      </w:r>
      <w:proofErr w:type="spellEnd"/>
      <w:r w:rsidRPr="0000508D">
        <w:rPr>
          <w:rFonts w:ascii="Consolas" w:hAnsi="Consolas"/>
          <w:sz w:val="20"/>
          <w:szCs w:val="20"/>
        </w:rPr>
        <w:t xml:space="preserve">: </w:t>
      </w:r>
      <w:proofErr w:type="spellStart"/>
      <w:r w:rsidRPr="0000508D">
        <w:rPr>
          <w:rFonts w:ascii="Consolas" w:hAnsi="Consolas"/>
          <w:sz w:val="20"/>
          <w:szCs w:val="20"/>
        </w:rPr>
        <w:t>near</w:t>
      </w:r>
      <w:proofErr w:type="spellEnd"/>
    </w:p>
    <w:p w14:paraId="057C2CD5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.386</w:t>
      </w:r>
    </w:p>
    <w:p w14:paraId="07D0935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macro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, size, string,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len</w:t>
      </w:r>
      <w:proofErr w:type="spellEnd"/>
    </w:p>
    <w:p w14:paraId="67B22229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lea</w:t>
      </w:r>
      <w:r w:rsidRPr="0000508D">
        <w:rPr>
          <w:rFonts w:ascii="Consolas" w:hAnsi="Consolas"/>
          <w:sz w:val="20"/>
          <w:szCs w:val="20"/>
          <w:lang w:val="en-US"/>
        </w:rPr>
        <w:tab/>
        <w:t>bx, arr1</w:t>
      </w:r>
    </w:p>
    <w:p w14:paraId="37D574C2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>cx, size</w:t>
      </w:r>
    </w:p>
    <w:p w14:paraId="12ED059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string</w:t>
      </w:r>
    </w:p>
    <w:p w14:paraId="29FCB798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dl,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len</w:t>
      </w:r>
      <w:proofErr w:type="spellEnd"/>
    </w:p>
    <w:p w14:paraId="5F1C031B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call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</w:p>
    <w:p w14:paraId="50B0083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endm</w:t>
      </w:r>
      <w:proofErr w:type="spellEnd"/>
    </w:p>
    <w:p w14:paraId="0C36EA1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1BE2C6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_start: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>ax, data</w:t>
      </w:r>
    </w:p>
    <w:p w14:paraId="67B91A11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>ds, ax</w:t>
      </w:r>
    </w:p>
    <w:p w14:paraId="4329EB0C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>es, ax</w:t>
      </w:r>
    </w:p>
    <w:p w14:paraId="3A2B024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032C3F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arr1, size1, str1, len1</w:t>
      </w:r>
      <w:r w:rsidRPr="0000508D">
        <w:rPr>
          <w:rFonts w:ascii="Consolas" w:hAnsi="Consolas"/>
          <w:sz w:val="20"/>
          <w:szCs w:val="20"/>
          <w:lang w:val="en-US"/>
        </w:rPr>
        <w:tab/>
        <w:t>; DI = 00002h</w:t>
      </w:r>
    </w:p>
    <w:p w14:paraId="57C5272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arr1, size1, str2, len2</w:t>
      </w:r>
      <w:r w:rsidRPr="0000508D">
        <w:rPr>
          <w:rFonts w:ascii="Consolas" w:hAnsi="Consolas"/>
          <w:sz w:val="20"/>
          <w:szCs w:val="20"/>
          <w:lang w:val="en-US"/>
        </w:rPr>
        <w:tab/>
        <w:t>; DI = 0018h</w:t>
      </w:r>
    </w:p>
    <w:p w14:paraId="417CF5B0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arr1, size1, str3, len3</w:t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; DI =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FFFFh</w:t>
      </w:r>
      <w:proofErr w:type="spellEnd"/>
    </w:p>
    <w:p w14:paraId="71EA42F1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31707DE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mov</w:t>
      </w:r>
      <w:r w:rsidRPr="0000508D">
        <w:rPr>
          <w:rFonts w:ascii="Consolas" w:hAnsi="Consolas"/>
          <w:sz w:val="20"/>
          <w:szCs w:val="20"/>
          <w:lang w:val="en-US"/>
        </w:rPr>
        <w:tab/>
        <w:t>ax, 4c00h</w:t>
      </w:r>
    </w:p>
    <w:p w14:paraId="6595B44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int</w:t>
      </w:r>
      <w:r w:rsidRPr="0000508D">
        <w:rPr>
          <w:rFonts w:ascii="Consolas" w:hAnsi="Consolas"/>
          <w:sz w:val="20"/>
          <w:szCs w:val="20"/>
          <w:lang w:val="en-US"/>
        </w:rPr>
        <w:tab/>
        <w:t>21h</w:t>
      </w:r>
    </w:p>
    <w:p w14:paraId="3B31DF76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code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14:paraId="03567947" w14:textId="77777777"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end</w:t>
      </w:r>
      <w:proofErr w:type="spellEnd"/>
      <w:r w:rsidRPr="0000508D">
        <w:rPr>
          <w:rFonts w:ascii="Consolas" w:hAnsi="Consolas"/>
          <w:sz w:val="20"/>
          <w:szCs w:val="20"/>
        </w:rPr>
        <w:tab/>
        <w:t>_</w:t>
      </w:r>
      <w:proofErr w:type="spellStart"/>
      <w:r w:rsidRPr="0000508D">
        <w:rPr>
          <w:rFonts w:ascii="Consolas" w:hAnsi="Consolas"/>
          <w:sz w:val="20"/>
          <w:szCs w:val="20"/>
        </w:rPr>
        <w:t>start</w:t>
      </w:r>
      <w:proofErr w:type="spellEnd"/>
    </w:p>
    <w:p w14:paraId="2777503E" w14:textId="77777777" w:rsidR="00780F82" w:rsidRPr="00780F82" w:rsidRDefault="00780F82" w:rsidP="0000508D">
      <w:pPr>
        <w:spacing w:after="0"/>
        <w:jc w:val="center"/>
        <w:rPr>
          <w:rStyle w:val="ac"/>
        </w:rPr>
      </w:pPr>
      <w:r w:rsidRPr="00780F82">
        <w:rPr>
          <w:rStyle w:val="ac"/>
        </w:rPr>
        <w:t>Результаты работы программы</w:t>
      </w:r>
    </w:p>
    <w:p w14:paraId="274E1DE3" w14:textId="77777777" w:rsidR="00780F82" w:rsidRPr="0000508D" w:rsidRDefault="0000508D" w:rsidP="0000508D">
      <w:r>
        <w:t xml:space="preserve">После первого вызова </w:t>
      </w:r>
      <w:r>
        <w:rPr>
          <w:lang w:val="en-US"/>
        </w:rPr>
        <w:t>DI</w:t>
      </w:r>
      <w:r w:rsidRPr="0000508D">
        <w:t xml:space="preserve"> = 0002</w:t>
      </w:r>
      <w:r>
        <w:rPr>
          <w:lang w:val="en-US"/>
        </w:rPr>
        <w:t>h</w:t>
      </w:r>
      <w:r w:rsidRPr="0000508D">
        <w:t xml:space="preserve">, </w:t>
      </w:r>
      <w:r>
        <w:t xml:space="preserve">после второго </w:t>
      </w:r>
      <w:r w:rsidRPr="0000508D">
        <w:t xml:space="preserve">– </w:t>
      </w:r>
      <w:r>
        <w:rPr>
          <w:lang w:val="en-US"/>
        </w:rPr>
        <w:t>DI</w:t>
      </w:r>
      <w:r w:rsidRPr="0000508D">
        <w:t xml:space="preserve"> = 0018</w:t>
      </w:r>
      <w:r>
        <w:rPr>
          <w:lang w:val="en-US"/>
        </w:rPr>
        <w:t>h</w:t>
      </w:r>
      <w:r w:rsidRPr="0000508D">
        <w:t xml:space="preserve">, </w:t>
      </w:r>
      <w:r>
        <w:t xml:space="preserve">после третьего – </w:t>
      </w:r>
      <w:r>
        <w:rPr>
          <w:lang w:val="en-US"/>
        </w:rPr>
        <w:t>DI</w:t>
      </w:r>
      <w:r w:rsidRPr="0000508D">
        <w:t xml:space="preserve"> = 0</w:t>
      </w:r>
      <w:proofErr w:type="spellStart"/>
      <w:r>
        <w:rPr>
          <w:lang w:val="en-US"/>
        </w:rPr>
        <w:t>FFFFh</w:t>
      </w:r>
      <w:proofErr w:type="spellEnd"/>
      <w:r w:rsidRPr="0000508D">
        <w:t>.</w:t>
      </w:r>
    </w:p>
    <w:p w14:paraId="7ADD4C40" w14:textId="77777777" w:rsidR="003E56F1" w:rsidRPr="0000508D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Выводы</w:t>
      </w:r>
    </w:p>
    <w:p w14:paraId="16C33BB2" w14:textId="77777777" w:rsidR="0000508D" w:rsidRPr="003E56F1" w:rsidRDefault="003E56F1" w:rsidP="0000508D">
      <w:r>
        <w:t>Получены</w:t>
      </w:r>
      <w:r w:rsidRPr="0000508D">
        <w:t xml:space="preserve"> </w:t>
      </w:r>
      <w:r>
        <w:t>практические</w:t>
      </w:r>
      <w:r w:rsidRPr="0000508D">
        <w:t xml:space="preserve"> </w:t>
      </w:r>
      <w:r>
        <w:t>навыки</w:t>
      </w:r>
      <w:r w:rsidRPr="0000508D">
        <w:t xml:space="preserve"> </w:t>
      </w:r>
      <w:r>
        <w:t>по</w:t>
      </w:r>
      <w:r w:rsidRPr="0000508D">
        <w:t xml:space="preserve"> </w:t>
      </w:r>
      <w:r w:rsidR="0000508D">
        <w:t>использованию непривилегированных</w:t>
      </w:r>
      <w:r w:rsidR="0000508D" w:rsidRPr="0000508D">
        <w:t xml:space="preserve"> к</w:t>
      </w:r>
      <w:r w:rsidR="0000508D">
        <w:t>оманд процессоров Intel х86.</w:t>
      </w:r>
    </w:p>
    <w:p w14:paraId="5AD5ECA9" w14:textId="77777777" w:rsidR="003E56F1" w:rsidRPr="0000508D" w:rsidRDefault="003E56F1" w:rsidP="002114D4"/>
    <w:sectPr w:rsidR="003E56F1" w:rsidRPr="0000508D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6F1"/>
    <w:rsid w:val="0000508D"/>
    <w:rsid w:val="00036731"/>
    <w:rsid w:val="002114D4"/>
    <w:rsid w:val="003E56F1"/>
    <w:rsid w:val="00441D0F"/>
    <w:rsid w:val="004C40CD"/>
    <w:rsid w:val="005126C4"/>
    <w:rsid w:val="00631FB6"/>
    <w:rsid w:val="00780F82"/>
    <w:rsid w:val="008A2BAB"/>
    <w:rsid w:val="00917205"/>
    <w:rsid w:val="009918C9"/>
    <w:rsid w:val="00B15FCD"/>
    <w:rsid w:val="00C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5E9F"/>
  <w15:docId w15:val="{B50177FB-E0F0-4F38-A229-DE4A4634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8C9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0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5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23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5</cp:revision>
  <dcterms:created xsi:type="dcterms:W3CDTF">2025-09-16T20:26:00Z</dcterms:created>
  <dcterms:modified xsi:type="dcterms:W3CDTF">2025-09-18T18:20:00Z</dcterms:modified>
</cp:coreProperties>
</file>